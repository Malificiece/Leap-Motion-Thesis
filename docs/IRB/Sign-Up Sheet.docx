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33" w:rsidRDefault="00236CEA">
      <w:pPr>
        <w:pStyle w:val="Title"/>
      </w:pPr>
      <w:r>
        <w:t>Sign-Up Sheet</w:t>
      </w:r>
    </w:p>
    <w:p w:rsidR="00B87A33" w:rsidRDefault="00236CEA" w:rsidP="00236CEA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236CEA">
        <w:rPr>
          <w:sz w:val="28"/>
          <w:szCs w:val="28"/>
        </w:rPr>
        <w:t>Alternatives using the Leap Motion to extend Mid-Air Word-Gesture Keyboards</w:t>
      </w:r>
    </w:p>
    <w:p w:rsidR="00236CEA" w:rsidRDefault="00236CEA" w:rsidP="00236CEA"/>
    <w:p w:rsidR="00236CEA" w:rsidRPr="00236CEA" w:rsidRDefault="00236CEA" w:rsidP="00236CEA">
      <w:pPr>
        <w:jc w:val="center"/>
        <w:rPr>
          <w:b/>
          <w:sz w:val="24"/>
        </w:rPr>
      </w:pPr>
      <w:bookmarkStart w:id="0" w:name="_GoBack"/>
      <w:bookmarkEnd w:id="0"/>
      <w:r w:rsidRPr="00236CEA">
        <w:rPr>
          <w:b/>
          <w:sz w:val="24"/>
        </w:rPr>
        <w:t>Email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60"/>
        <w:gridCol w:w="7460"/>
      </w:tblGrid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  <w:tr w:rsidR="00236CEA" w:rsidTr="00236CEA">
        <w:tc>
          <w:tcPr>
            <w:tcW w:w="460" w:type="dxa"/>
          </w:tcPr>
          <w:p w:rsidR="00236CEA" w:rsidRDefault="00236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460" w:type="dxa"/>
          </w:tcPr>
          <w:p w:rsidR="00236CEA" w:rsidRDefault="00236CEA">
            <w:pPr>
              <w:rPr>
                <w:sz w:val="24"/>
                <w:szCs w:val="24"/>
              </w:rPr>
            </w:pPr>
          </w:p>
        </w:tc>
      </w:tr>
    </w:tbl>
    <w:p w:rsidR="00B87A33" w:rsidRPr="00236CEA" w:rsidRDefault="00B87A33">
      <w:pPr>
        <w:rPr>
          <w:sz w:val="24"/>
          <w:szCs w:val="24"/>
        </w:rPr>
      </w:pPr>
    </w:p>
    <w:sectPr w:rsidR="00B87A33" w:rsidRPr="00236C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EA"/>
    <w:rsid w:val="00236CEA"/>
    <w:rsid w:val="00B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5456-523D-4F14-897D-6E629B6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3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Benoit</dc:creator>
  <cp:keywords/>
  <cp:lastModifiedBy>Garrett Benoit</cp:lastModifiedBy>
  <cp:revision>1</cp:revision>
  <cp:lastPrinted>2015-09-15T12:21:00Z</cp:lastPrinted>
  <dcterms:created xsi:type="dcterms:W3CDTF">2015-09-15T12:10:00Z</dcterms:created>
  <dcterms:modified xsi:type="dcterms:W3CDTF">2015-09-15T12:22:00Z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